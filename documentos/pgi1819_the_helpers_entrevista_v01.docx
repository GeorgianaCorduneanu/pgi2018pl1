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5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esquema do anfitrião principal"/>
      </w:tblPr>
      <w:tblGrid>
        <w:gridCol w:w="740"/>
        <w:gridCol w:w="9326"/>
      </w:tblGrid>
      <w:tr w:rsidR="00125AB1" w:rsidRPr="006658C4" w:rsidTr="00CE291D">
        <w:trPr>
          <w:tblHeader/>
        </w:trPr>
        <w:tc>
          <w:tcPr>
            <w:tcW w:w="740" w:type="dxa"/>
            <w:tcMar>
              <w:top w:w="504" w:type="dxa"/>
              <w:right w:w="720" w:type="dxa"/>
            </w:tcMar>
          </w:tcPr>
          <w:p w:rsidR="00125AB1" w:rsidRPr="006658C4" w:rsidRDefault="00FF469E" w:rsidP="00CE291D">
            <w:pPr>
              <w:pStyle w:val="Iniciais"/>
              <w:tabs>
                <w:tab w:val="left" w:pos="2268"/>
              </w:tabs>
              <w:ind w:left="0"/>
            </w:pPr>
            <w:r>
              <w:rPr>
                <w:noProof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459C5D3" wp14:editId="430710AF">
                      <wp:simplePos x="0" y="0"/>
                      <wp:positionH relativeFrom="margin">
                        <wp:posOffset>-15240</wp:posOffset>
                      </wp:positionH>
                      <wp:positionV relativeFrom="page">
                        <wp:posOffset>-466280</wp:posOffset>
                      </wp:positionV>
                      <wp:extent cx="6471920" cy="1717675"/>
                      <wp:effectExtent l="0" t="0" r="5080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1920" cy="1717675"/>
                                <a:chOff x="0" y="0"/>
                                <a:chExt cx="6660646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28156" y="415637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9377" y="59377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D28A20" id="Grupo 1" o:spid="_x0000_s1026" style="position:absolute;margin-left:-1.2pt;margin-top:-36.7pt;width:509.6pt;height:135.25pt;z-index:-251658240;mso-position-horizontal-relative:margin;mso-position-vertical-relative:page;mso-width-relative:margin;mso-height-relative:margin" coordsize="66606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">
                      <v:rect id="Retângulo vermelho" o:spid="_x0000_s1027" style="position:absolute;left:11281;top:4156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93;top:593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9326" w:type="dxa"/>
            <w:tcMar>
              <w:top w:w="504" w:type="dxa"/>
              <w:left w:w="0" w:type="dxa"/>
            </w:tcMar>
          </w:tcPr>
          <w:tbl>
            <w:tblPr>
              <w:tblStyle w:val="TabelacomGrelh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ela de esquema de título"/>
            </w:tblPr>
            <w:tblGrid>
              <w:gridCol w:w="9326"/>
            </w:tblGrid>
            <w:tr w:rsidR="00125AB1" w:rsidRPr="006658C4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:rsidR="00125AB1" w:rsidRPr="00284544" w:rsidRDefault="00501F1A" w:rsidP="00E96C92">
                  <w:pPr>
                    <w:pStyle w:val="Ttulo1"/>
                    <w:outlineLvl w:val="0"/>
                  </w:pPr>
                  <w:sdt>
                    <w:sdtPr>
                      <w:alias w:val="Introduza o seu nome:"/>
                      <w:tag w:val="Introduza o seu nome:"/>
                      <w:id w:val="1982421306"/>
                      <w:placeholder>
                        <w:docPart w:val="8CCDA9E026E64BDEBC58AEC8BA41383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E291D">
                        <w:t>The helpers</w:t>
                      </w:r>
                    </w:sdtContent>
                  </w:sdt>
                </w:p>
                <w:p w:rsidR="00125AB1" w:rsidRPr="006658C4" w:rsidRDefault="00501F1A" w:rsidP="00F6404D">
                  <w:pPr>
                    <w:pStyle w:val="Cabealho2"/>
                    <w:spacing w:line="288" w:lineRule="auto"/>
                    <w:outlineLvl w:val="1"/>
                  </w:pPr>
                  <w:sdt>
                    <w:sdtPr>
                      <w:alias w:val="Introduza a Profissão ou Setor:"/>
                      <w:tag w:val="Introduza a Profissão ou Setor:"/>
                      <w:id w:val="-596704785"/>
                      <w:placeholder>
                        <w:docPart w:val="148D2DB9124849BEB8213838F07ACFA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30E44">
                        <w:rPr>
                          <w:lang w:bidi="pt-PT"/>
                        </w:rPr>
                        <w:t>Profissão ou Setor</w:t>
                      </w:r>
                    </w:sdtContent>
                  </w:sdt>
                </w:p>
              </w:tc>
            </w:tr>
          </w:tbl>
          <w:sdt>
            <w:sdtPr>
              <w:alias w:val="Introduza o nome do destinatário:"/>
              <w:tag w:val="Introduza o nome do destinatário:"/>
              <w:id w:val="-1172632310"/>
              <w:placeholder>
                <w:docPart w:val="BEF5D67DAF034CFAB2AD5C1D32C02C6A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125981" w:rsidRDefault="00CE291D" w:rsidP="00CE291D">
                <w:pPr>
                  <w:pStyle w:val="Cabealho3"/>
                  <w:ind w:left="-2824" w:firstLine="2824"/>
                </w:pPr>
                <w:r>
                  <w:rPr>
                    <w:lang w:bidi="pt-PT"/>
                  </w:rPr>
                  <w:t>Nome do Destinatário</w:t>
                </w:r>
              </w:p>
            </w:sdtContent>
          </w:sdt>
          <w:p w:rsidR="00125AB1" w:rsidRPr="006658C4" w:rsidRDefault="00CE291D" w:rsidP="00125AB1">
            <w:pPr>
              <w:pStyle w:val="Cabealho4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-147320</wp:posOffset>
                      </wp:positionH>
                      <wp:positionV relativeFrom="paragraph">
                        <wp:posOffset>-2247910</wp:posOffset>
                      </wp:positionV>
                      <wp:extent cx="1047750" cy="990600"/>
                      <wp:effectExtent l="0" t="0" r="19050" b="1905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291D" w:rsidRPr="00CE291D" w:rsidRDefault="00CE291D">
                                  <w:pPr>
                                    <w:rPr>
                                      <w:rFonts w:asciiTheme="majorHAnsi" w:hAnsiTheme="majorHAnsi"/>
                                      <w:caps/>
                                      <w:color w:val="EA4E4E" w:themeColor="accent1"/>
                                      <w:sz w:val="110"/>
                                    </w:rPr>
                                  </w:pPr>
                                  <w:r w:rsidRPr="00CE291D">
                                    <w:rPr>
                                      <w:rFonts w:asciiTheme="majorHAnsi" w:hAnsiTheme="majorHAnsi"/>
                                      <w:caps/>
                                      <w:color w:val="EA4E4E" w:themeColor="accent1"/>
                                      <w:sz w:val="1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EA4E4E" w:themeColor="accent1"/>
                                      <w:sz w:val="11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11.6pt;margin-top:-177pt;width:82.5pt;height:7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" filled="f">
                      <v:textbox>
                        <w:txbxContent>
                          <w:p w:rsidR="00CE291D" w:rsidRPr="00CE291D" w:rsidRDefault="00CE291D">
                            <w:pPr>
                              <w:rPr>
                                <w:rFonts w:asciiTheme="majorHAnsi" w:hAnsiTheme="majorHAnsi"/>
                                <w:caps/>
                                <w:color w:val="EA4E4E" w:themeColor="accent1"/>
                                <w:sz w:val="110"/>
                              </w:rPr>
                            </w:pPr>
                            <w:r w:rsidRPr="00CE291D">
                              <w:rPr>
                                <w:rFonts w:asciiTheme="majorHAnsi" w:hAnsiTheme="majorHAnsi"/>
                                <w:caps/>
                                <w:color w:val="EA4E4E" w:themeColor="accent1"/>
                                <w:sz w:val="110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/>
                                <w:caps/>
                                <w:color w:val="EA4E4E" w:themeColor="accent1"/>
                                <w:sz w:val="11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7F4E" w:rsidRDefault="00CE291D" w:rsidP="00EF7109">
            <w:pPr>
              <w:pStyle w:val="Assinatura"/>
            </w:pPr>
            <w:r>
              <w:t>Agradeço desde já, em nome da equipa, por aceitares participar na entrevista para a nossa aplicação.</w:t>
            </w:r>
          </w:p>
          <w:p w:rsidR="006E24E4" w:rsidRDefault="00CE291D" w:rsidP="00E30E44">
            <w:r>
              <w:t>Momentaneamente estamos a trabalhar para ajudar a comunicação entre os serviços de ação social da uni</w:t>
            </w:r>
            <w:r w:rsidR="00E30E44">
              <w:t>versidade de Coimbra e os residentes</w:t>
            </w:r>
            <w:r>
              <w:t>. Para isso estamos a desenvolver uma ferramenta digital, mais especifi</w:t>
            </w:r>
            <w:r w:rsidR="00BD2FA0">
              <w:t xml:space="preserve">camente </w:t>
            </w:r>
            <w:r>
              <w:t>para telemóvel</w:t>
            </w:r>
            <w:r w:rsidR="00BD2FA0">
              <w:t>,</w:t>
            </w:r>
            <w:r>
              <w:t xml:space="preserve"> onde terá ou pelos menos tentaremos que tenha todas as funcional</w:t>
            </w:r>
            <w:r w:rsidR="00BD2FA0">
              <w:t>idades necessárias para que haja uma melhor organização dentro das residências e entre residências e SASUC.</w:t>
            </w:r>
          </w:p>
          <w:p w:rsidR="00E30E44" w:rsidRDefault="00E30E44" w:rsidP="00E30E44"/>
          <w:p w:rsidR="00852AD9" w:rsidRDefault="00852AD9" w:rsidP="00CE291D">
            <w:r>
              <w:t xml:space="preserve">O primeiro problema que encontramos foi a falta de documentação organizada entre delegados e SASUC, pois enquanto delegado tens que guardar numa </w:t>
            </w:r>
            <w:proofErr w:type="spellStart"/>
            <w:r>
              <w:t>dropbox</w:t>
            </w:r>
            <w:proofErr w:type="spellEnd"/>
            <w:r>
              <w:t xml:space="preserve"> ou no computador e enquanto serviços SASUC numa base de dados provavelmente.</w:t>
            </w:r>
          </w:p>
          <w:p w:rsidR="00E30E44" w:rsidRDefault="00E30E44" w:rsidP="00CE291D"/>
          <w:p w:rsidR="006E24E4" w:rsidRDefault="00E30E44" w:rsidP="00CE291D">
            <w:r>
              <w:t>O segundo</w:t>
            </w:r>
            <w:r w:rsidR="006E24E4">
              <w:t xml:space="preserve"> problema foi a comunicação com os SASUC, muitas vezes queremos fazer queixas, perguntar ou informar os serviços sobre algum problema e para isso temos que usar o nosso mail para comunicarmos, caso seja importante ainda temos que mandar outro mail de volta para enviar o nosso número mecanográfico, caso te lembres. Para além desse inconveniente os mails mandados ficam perdidos no meio de todos aqueles mails que nunca mais irás ver.</w:t>
            </w:r>
          </w:p>
          <w:p w:rsidR="00E30E44" w:rsidRDefault="00E30E44" w:rsidP="00CE291D"/>
          <w:p w:rsidR="00852AD9" w:rsidRDefault="00E30E44" w:rsidP="00CE291D">
            <w:r>
              <w:t>O terceiro</w:t>
            </w:r>
            <w:r w:rsidR="00852AD9">
              <w:t xml:space="preserve"> problema foi o esquecimento das nossas limpezas diárias ou gerais. Já te aconteceu teres pago aquela multa ou ter feito uma limpeza a mais por causa do esquecimento? Ou até teres esquecido que mudaste de limpeza com alguém e passou</w:t>
            </w:r>
            <w:r>
              <w:t>-te</w:t>
            </w:r>
            <w:r w:rsidR="00852AD9">
              <w:t xml:space="preserve"> completamente ao lado? Bem, nós queremos ter a solução para isso.</w:t>
            </w:r>
          </w:p>
          <w:p w:rsidR="00852AD9" w:rsidRDefault="00852AD9" w:rsidP="00CE291D">
            <w:r>
              <w:t>Enquadras-te com estes problemas?</w:t>
            </w:r>
          </w:p>
          <w:p w:rsidR="00E30E44" w:rsidRDefault="00E30E44" w:rsidP="00CE291D"/>
          <w:p w:rsidR="006E24E4" w:rsidRDefault="006E24E4" w:rsidP="00CE291D">
            <w:r>
              <w:t>(…)</w:t>
            </w:r>
          </w:p>
          <w:p w:rsidR="00E30E44" w:rsidRDefault="00E30E44" w:rsidP="00CE291D"/>
          <w:p w:rsidR="00852AD9" w:rsidRDefault="006E24E4" w:rsidP="00CE291D">
            <w:r>
              <w:t>Consideras estes problemas importantes?</w:t>
            </w:r>
          </w:p>
          <w:p w:rsidR="00E30E44" w:rsidRDefault="00E30E44" w:rsidP="00CE291D"/>
          <w:p w:rsidR="006E24E4" w:rsidRDefault="006E24E4" w:rsidP="00CE291D">
            <w:r>
              <w:t>(…)</w:t>
            </w:r>
          </w:p>
          <w:p w:rsidR="00E30E44" w:rsidRDefault="00E30E44" w:rsidP="00CE291D"/>
          <w:p w:rsidR="00E30E44" w:rsidRDefault="006E24E4" w:rsidP="00CE291D">
            <w:r>
              <w:lastRenderedPageBreak/>
              <w:t xml:space="preserve">Já te deparaste com problemas que não </w:t>
            </w:r>
            <w:proofErr w:type="gramStart"/>
            <w:r>
              <w:t>mencionei?</w:t>
            </w:r>
            <w:r w:rsidR="00E30E44">
              <w:t>(</w:t>
            </w:r>
            <w:proofErr w:type="gramEnd"/>
            <w:r w:rsidR="00E30E44">
              <w:t>Falar em pormenor sobre os problemas, perceber se os problemas e categorizá-los por “must-</w:t>
            </w:r>
            <w:proofErr w:type="spellStart"/>
            <w:r w:rsidR="00E30E44">
              <w:t>have</w:t>
            </w:r>
            <w:proofErr w:type="spellEnd"/>
            <w:r w:rsidR="00E30E44">
              <w:t>”, “</w:t>
            </w:r>
            <w:proofErr w:type="spellStart"/>
            <w:r w:rsidR="00E30E44">
              <w:t>nice</w:t>
            </w:r>
            <w:proofErr w:type="spellEnd"/>
            <w:r w:rsidR="00E30E44">
              <w:t>-to-</w:t>
            </w:r>
            <w:proofErr w:type="spellStart"/>
            <w:r w:rsidR="00E30E44">
              <w:t>have</w:t>
            </w:r>
            <w:proofErr w:type="spellEnd"/>
            <w:r w:rsidR="00E30E44">
              <w:t>” ou “</w:t>
            </w:r>
            <w:proofErr w:type="spellStart"/>
            <w:r w:rsidR="00E30E44">
              <w:t>don´t</w:t>
            </w:r>
            <w:proofErr w:type="spellEnd"/>
            <w:r w:rsidR="00E30E44">
              <w:t xml:space="preserve"> </w:t>
            </w:r>
            <w:proofErr w:type="spellStart"/>
            <w:r w:rsidR="00E30E44">
              <w:t>need</w:t>
            </w:r>
            <w:proofErr w:type="spellEnd"/>
            <w:r w:rsidR="00E30E44">
              <w:t>”).</w:t>
            </w:r>
          </w:p>
          <w:p w:rsidR="006E24E4" w:rsidRDefault="006E24E4" w:rsidP="00CE291D">
            <w:r>
              <w:br/>
              <w:t>(…)</w:t>
            </w:r>
          </w:p>
          <w:p w:rsidR="00BD2FA0" w:rsidRDefault="00BD2FA0" w:rsidP="00CE291D"/>
          <w:p w:rsidR="00CE291D" w:rsidRDefault="00BD2FA0" w:rsidP="00CE291D">
            <w:r>
              <w:t>Gostaria de te avisar de que ainda não</w:t>
            </w:r>
            <w:r w:rsidR="00E30E44">
              <w:t xml:space="preserve"> temos o nosso produto final pois</w:t>
            </w:r>
            <w:r>
              <w:t xml:space="preserve"> o nosso objetivo não é apenas fazê-lo, mas sim fazer com que facilite a vida dos residentes e que seja uma ferramenta que faça parte do dia a dia.</w:t>
            </w:r>
          </w:p>
          <w:p w:rsidR="00BD2FA0" w:rsidRDefault="00BD2FA0" w:rsidP="00CE291D">
            <w:r>
              <w:t>O que achas da nossa solução?</w:t>
            </w:r>
            <w:r w:rsidR="00E30E44">
              <w:t xml:space="preserve"> Estarias interessado/a em usá-la?</w:t>
            </w:r>
          </w:p>
          <w:p w:rsidR="00E30E44" w:rsidRDefault="00E30E44" w:rsidP="00CE291D"/>
          <w:p w:rsidR="00BD2FA0" w:rsidRDefault="00BD2FA0" w:rsidP="00CE291D">
            <w:r>
              <w:t>(…)</w:t>
            </w:r>
          </w:p>
          <w:p w:rsidR="00E30E44" w:rsidRDefault="00E30E44" w:rsidP="00CE291D"/>
          <w:p w:rsidR="00E30E44" w:rsidRDefault="00E30E44" w:rsidP="00CE291D">
            <w:r>
              <w:t>Estamos à procura de mais pessoas como tu, que estejam dispostas a se ajudar em nos ajudar. Conheces mais pessoas que gostaria de fazer esta entrevista?</w:t>
            </w:r>
          </w:p>
          <w:p w:rsidR="00E30E44" w:rsidRDefault="00E30E44" w:rsidP="00CE291D"/>
          <w:p w:rsidR="00E30E44" w:rsidRPr="00CE291D" w:rsidRDefault="00E30E44" w:rsidP="00CE291D">
            <w:r>
              <w:t>(…)</w:t>
            </w:r>
          </w:p>
        </w:tc>
        <w:bookmarkStart w:id="0" w:name="_GoBack"/>
        <w:bookmarkEnd w:id="0"/>
      </w:tr>
    </w:tbl>
    <w:p w:rsidR="0026205F" w:rsidRPr="0026205F" w:rsidRDefault="0026205F" w:rsidP="0026205F">
      <w:pPr>
        <w:tabs>
          <w:tab w:val="left" w:pos="2235"/>
        </w:tabs>
      </w:pPr>
    </w:p>
    <w:sectPr w:rsidR="0026205F" w:rsidRPr="0026205F" w:rsidSect="00FF469E">
      <w:headerReference w:type="default" r:id="rId7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F1A" w:rsidRDefault="00501F1A" w:rsidP="00713050">
      <w:pPr>
        <w:spacing w:line="240" w:lineRule="auto"/>
      </w:pPr>
      <w:r>
        <w:separator/>
      </w:r>
    </w:p>
  </w:endnote>
  <w:endnote w:type="continuationSeparator" w:id="0">
    <w:p w:rsidR="00501F1A" w:rsidRDefault="00501F1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F1A" w:rsidRDefault="00501F1A" w:rsidP="00713050">
      <w:pPr>
        <w:spacing w:line="240" w:lineRule="auto"/>
      </w:pPr>
      <w:r>
        <w:separator/>
      </w:r>
    </w:p>
  </w:footnote>
  <w:footnote w:type="continuationSeparator" w:id="0">
    <w:p w:rsidR="00501F1A" w:rsidRDefault="00501F1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cabeçalho da página de continuação"/>
    </w:tblPr>
    <w:tblGrid>
      <w:gridCol w:w="3678"/>
      <w:gridCol w:w="6500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FF469E" w:rsidP="00F328B4">
          <w:pPr>
            <w:pStyle w:val="Iniciais"/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09659" wp14:editId="74A4E278">
                    <wp:simplePos x="0" y="0"/>
                    <wp:positionH relativeFrom="column">
                      <wp:posOffset>-2375</wp:posOffset>
                    </wp:positionH>
                    <wp:positionV relativeFrom="page">
                      <wp:posOffset>-500545</wp:posOffset>
                    </wp:positionV>
                    <wp:extent cx="6458400" cy="1810385"/>
                    <wp:effectExtent l="0" t="0" r="0" b="2540"/>
                    <wp:wrapNone/>
                    <wp:docPr id="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58400" cy="1810385"/>
                              <a:chOff x="0" y="0"/>
                              <a:chExt cx="6660592" cy="1810512"/>
                            </a:xfrm>
                          </wpg:grpSpPr>
                          <wps:wsp>
                            <wps:cNvPr id="53" name="Retângulo vermelho"/>
                            <wps:cNvSpPr/>
                            <wps:spPr>
                              <a:xfrm>
                                <a:off x="1128156" y="415636"/>
                                <a:ext cx="5532436" cy="10059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ranco"/>
                            <wps:cNvSpPr/>
                            <wps:spPr>
                              <a:xfrm>
                                <a:off x="59377" y="59377"/>
                                <a:ext cx="1704460" cy="1704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vermelho"/>
                            <wps:cNvSpPr/>
                            <wps:spPr>
                              <a:xfrm>
                                <a:off x="0" y="0"/>
                                <a:ext cx="1810488" cy="1810512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16900</wp14:pctHeight>
                    </wp14:sizeRelV>
                  </wp:anchor>
                </w:drawing>
              </mc:Choice>
              <mc:Fallback>
                <w:pict>
                  <v:group w14:anchorId="30525B87" id="Grupo 3" o:spid="_x0000_s1026" style="position:absolute;margin-left:-.2pt;margin-top:-39.4pt;width:508.55pt;height:142.55pt;z-index:-251657216;mso-height-percent:169;mso-position-vertical-relative:page;mso-height-percent:169;mso-width-relative:margin" coordsize="66605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">
                    <v:rect id="Retângulo vermelho" o:spid="_x0000_s1027" style="position:absolute;left:11281;top:4156;width:55324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Círculo branco" o:spid="_x0000_s1028" style="position:absolute;left:593;top:593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vermelho" o:spid="_x0000_s1029" type="#_x0000_t23" style="position:absolute;width:18104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</v:group>
                </w:pict>
              </mc:Fallback>
            </mc:AlternateContent>
          </w:r>
          <w:r w:rsidR="002A0429">
            <w:t xml:space="preserve"> </w:t>
          </w:r>
          <w:sdt>
            <w:sdtPr>
              <w:alias w:val="Iniciais:"/>
              <w:tag w:val="Iniciais:"/>
              <w:id w:val="-1064723344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CE291D">
                <w:t>TH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elacomGrelh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ela de esquema de título"/>
          </w:tblPr>
          <w:tblGrid>
            <w:gridCol w:w="6500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EF7109" w:rsidRDefault="00501F1A" w:rsidP="00EF7109">
                <w:pPr>
                  <w:pStyle w:val="Ttulo1"/>
                  <w:outlineLvl w:val="0"/>
                </w:pPr>
                <w:sdt>
                  <w:sdtPr>
                    <w:alias w:val="Introduza o seu nome:"/>
                    <w:tag w:val="Introduza o seu nome:"/>
                    <w:id w:val="936637123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E291D">
                      <w:t>The helpers</w:t>
                    </w:r>
                  </w:sdtContent>
                </w:sdt>
              </w:p>
              <w:p w:rsidR="00125981" w:rsidRDefault="00501F1A" w:rsidP="00E30E44">
                <w:pPr>
                  <w:pStyle w:val="Cabealho2"/>
                  <w:jc w:val="center"/>
                  <w:outlineLvl w:val="1"/>
                </w:pPr>
                <w:sdt>
                  <w:sdtPr>
                    <w:alias w:val="Profissão ou Setor:"/>
                    <w:tag w:val="Profissão ou Setor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/>
                </w:sdt>
              </w:p>
            </w:tc>
          </w:tr>
        </w:tbl>
        <w:p w:rsidR="00125981" w:rsidRPr="00F207C0" w:rsidRDefault="00125981" w:rsidP="00125981"/>
      </w:tc>
    </w:tr>
  </w:tbl>
  <w:p w:rsidR="00217980" w:rsidRDefault="002179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B6DEDC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1D"/>
    <w:rsid w:val="00022E2F"/>
    <w:rsid w:val="000353A6"/>
    <w:rsid w:val="0006350A"/>
    <w:rsid w:val="00076384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6205F"/>
    <w:rsid w:val="00271662"/>
    <w:rsid w:val="0027404F"/>
    <w:rsid w:val="00284544"/>
    <w:rsid w:val="00287B61"/>
    <w:rsid w:val="00293B83"/>
    <w:rsid w:val="002971F2"/>
    <w:rsid w:val="002A0429"/>
    <w:rsid w:val="002B091C"/>
    <w:rsid w:val="002B6072"/>
    <w:rsid w:val="002C2CDD"/>
    <w:rsid w:val="002D45C6"/>
    <w:rsid w:val="00313E86"/>
    <w:rsid w:val="00364079"/>
    <w:rsid w:val="00375460"/>
    <w:rsid w:val="004077FB"/>
    <w:rsid w:val="00424DD9"/>
    <w:rsid w:val="00443F85"/>
    <w:rsid w:val="004717C5"/>
    <w:rsid w:val="004A7665"/>
    <w:rsid w:val="004D4DB9"/>
    <w:rsid w:val="004D7F4E"/>
    <w:rsid w:val="00501F1A"/>
    <w:rsid w:val="00543DB7"/>
    <w:rsid w:val="0055382B"/>
    <w:rsid w:val="005A530F"/>
    <w:rsid w:val="005D4417"/>
    <w:rsid w:val="00610578"/>
    <w:rsid w:val="00641630"/>
    <w:rsid w:val="00656505"/>
    <w:rsid w:val="006658C4"/>
    <w:rsid w:val="00684488"/>
    <w:rsid w:val="006A3CE7"/>
    <w:rsid w:val="006B4531"/>
    <w:rsid w:val="006C4C50"/>
    <w:rsid w:val="006E1DC7"/>
    <w:rsid w:val="006E24E4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52AD9"/>
    <w:rsid w:val="00864D4A"/>
    <w:rsid w:val="008A1907"/>
    <w:rsid w:val="008C44E9"/>
    <w:rsid w:val="008E1D0F"/>
    <w:rsid w:val="008E42DF"/>
    <w:rsid w:val="009D6855"/>
    <w:rsid w:val="009F75B3"/>
    <w:rsid w:val="00A056FC"/>
    <w:rsid w:val="00A238EE"/>
    <w:rsid w:val="00A42540"/>
    <w:rsid w:val="00AD22CE"/>
    <w:rsid w:val="00B56E1F"/>
    <w:rsid w:val="00B60A88"/>
    <w:rsid w:val="00B66BFE"/>
    <w:rsid w:val="00BD2FA0"/>
    <w:rsid w:val="00C018EF"/>
    <w:rsid w:val="00C05502"/>
    <w:rsid w:val="00C2098A"/>
    <w:rsid w:val="00C57D37"/>
    <w:rsid w:val="00C7741E"/>
    <w:rsid w:val="00CA2B9C"/>
    <w:rsid w:val="00CA3DF1"/>
    <w:rsid w:val="00CA4581"/>
    <w:rsid w:val="00CA56C1"/>
    <w:rsid w:val="00CE18D5"/>
    <w:rsid w:val="00CE291D"/>
    <w:rsid w:val="00D123DB"/>
    <w:rsid w:val="00D87154"/>
    <w:rsid w:val="00E024C9"/>
    <w:rsid w:val="00E22E87"/>
    <w:rsid w:val="00E30E44"/>
    <w:rsid w:val="00E8007E"/>
    <w:rsid w:val="00E96C92"/>
    <w:rsid w:val="00EF7109"/>
    <w:rsid w:val="00F207C0"/>
    <w:rsid w:val="00F20AE5"/>
    <w:rsid w:val="00F30A68"/>
    <w:rsid w:val="00F328B4"/>
    <w:rsid w:val="00F6404D"/>
    <w:rsid w:val="00F645C7"/>
    <w:rsid w:val="00F87ECA"/>
    <w:rsid w:val="00F9000F"/>
    <w:rsid w:val="00FF4243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E939B"/>
  <w15:chartTrackingRefBased/>
  <w15:docId w15:val="{21EBEE10-7A55-4A91-A410-6ABE36B4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te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Cabealho2">
    <w:name w:val="heading 2"/>
    <w:basedOn w:val="Normal"/>
    <w:link w:val="Cabealho2Carte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Cabealho4">
    <w:name w:val="heading 4"/>
    <w:basedOn w:val="Normal"/>
    <w:link w:val="Cabealho4Carte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elha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D123DB"/>
    <w:rPr>
      <w:color w:val="595959" w:themeColor="text1" w:themeTint="A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arter"/>
    <w:uiPriority w:val="99"/>
    <w:unhideWhenUsed/>
    <w:rsid w:val="00151C62"/>
    <w:pPr>
      <w:spacing w:line="240" w:lineRule="auto"/>
    </w:pPr>
  </w:style>
  <w:style w:type="paragraph" w:customStyle="1" w:styleId="Iniciais">
    <w:name w:val="Iniciais"/>
    <w:basedOn w:val="Normal"/>
    <w:next w:val="Cabealh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51C62"/>
  </w:style>
  <w:style w:type="paragraph" w:styleId="Rodap">
    <w:name w:val="footer"/>
    <w:basedOn w:val="Normal"/>
    <w:link w:val="RodapCarte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51C62"/>
    <w:rPr>
      <w:rFonts w:asciiTheme="majorHAnsi" w:hAnsiTheme="majorHAnsi"/>
      <w:caps/>
    </w:rPr>
  </w:style>
  <w:style w:type="paragraph" w:styleId="Inciodecarta">
    <w:name w:val="Salutation"/>
    <w:basedOn w:val="Normal"/>
    <w:next w:val="Normal"/>
    <w:link w:val="InciodecartaCarter"/>
    <w:uiPriority w:val="12"/>
    <w:qFormat/>
    <w:rsid w:val="00AD22CE"/>
  </w:style>
  <w:style w:type="character" w:customStyle="1" w:styleId="InciodecartaCarter">
    <w:name w:val="Início de carta Caráter"/>
    <w:basedOn w:val="Tipodeletrapredefinidodopargrafo"/>
    <w:link w:val="Inciodecarta"/>
    <w:uiPriority w:val="12"/>
    <w:rsid w:val="00AD22CE"/>
  </w:style>
  <w:style w:type="paragraph" w:styleId="Rematedecarta">
    <w:name w:val="Closing"/>
    <w:basedOn w:val="Normal"/>
    <w:next w:val="Assinatura"/>
    <w:link w:val="RematedecartaCarter"/>
    <w:uiPriority w:val="13"/>
    <w:qFormat/>
    <w:rsid w:val="00AD22CE"/>
    <w:pPr>
      <w:spacing w:before="360"/>
      <w:contextualSpacing/>
    </w:pPr>
  </w:style>
  <w:style w:type="character" w:customStyle="1" w:styleId="RematedecartaCarter">
    <w:name w:val="Remate de carta Caráter"/>
    <w:basedOn w:val="Tipodeletrapredefinidodopargrafo"/>
    <w:link w:val="Rematedecarta"/>
    <w:uiPriority w:val="13"/>
    <w:rsid w:val="00AD22CE"/>
  </w:style>
  <w:style w:type="paragraph" w:styleId="Assinatura">
    <w:name w:val="Signature"/>
    <w:basedOn w:val="Normal"/>
    <w:next w:val="Normal"/>
    <w:link w:val="AssinaturaCarter"/>
    <w:uiPriority w:val="14"/>
    <w:qFormat/>
    <w:rsid w:val="00AD22CE"/>
    <w:pPr>
      <w:spacing w:after="200" w:line="240" w:lineRule="auto"/>
    </w:pPr>
  </w:style>
  <w:style w:type="character" w:customStyle="1" w:styleId="AssinaturaCarter">
    <w:name w:val="Assinatura Caráter"/>
    <w:basedOn w:val="Tipodeletrapredefinidodopargrafo"/>
    <w:link w:val="Assinatura"/>
    <w:uiPriority w:val="14"/>
    <w:rsid w:val="007623E5"/>
  </w:style>
  <w:style w:type="paragraph" w:styleId="Data">
    <w:name w:val="Date"/>
    <w:basedOn w:val="Normal"/>
    <w:next w:val="Normal"/>
    <w:link w:val="DataCarter"/>
    <w:uiPriority w:val="11"/>
    <w:qFormat/>
    <w:rsid w:val="00AD22CE"/>
    <w:pPr>
      <w:spacing w:before="780" w:after="200"/>
    </w:pPr>
  </w:style>
  <w:style w:type="character" w:customStyle="1" w:styleId="DataCarter">
    <w:name w:val="Data Caráter"/>
    <w:basedOn w:val="Tipodeletrapredefinidodopargrafo"/>
    <w:link w:val="Data"/>
    <w:uiPriority w:val="11"/>
    <w:rsid w:val="00AD22CE"/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te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0578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610578"/>
  </w:style>
  <w:style w:type="paragraph" w:styleId="Textodebloco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61057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610578"/>
  </w:style>
  <w:style w:type="paragraph" w:styleId="Corpodetexto2">
    <w:name w:val="Body Text 2"/>
    <w:basedOn w:val="Normal"/>
    <w:link w:val="Corpodetexto2Carter"/>
    <w:uiPriority w:val="99"/>
    <w:semiHidden/>
    <w:unhideWhenUsed/>
    <w:rsid w:val="00610578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610578"/>
  </w:style>
  <w:style w:type="paragraph" w:styleId="Corpodetexto3">
    <w:name w:val="Body Text 3"/>
    <w:basedOn w:val="Normal"/>
    <w:link w:val="Corpodetexto3Carte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610578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610578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610578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610578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610578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610578"/>
    <w:pPr>
      <w:spacing w:after="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610578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610578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610578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GrelhaColorida">
    <w:name w:val="Colorful Grid"/>
    <w:basedOn w:val="Tabe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610578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10578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1057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10578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610578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610578"/>
    <w:pPr>
      <w:spacing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610578"/>
  </w:style>
  <w:style w:type="character" w:styleId="nfase">
    <w:name w:val="Emphasis"/>
    <w:basedOn w:val="Tipodeletrapredefinidodopargrafo"/>
    <w:uiPriority w:val="10"/>
    <w:semiHidden/>
    <w:unhideWhenUsed/>
    <w:rsid w:val="00610578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10578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10578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10578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10578"/>
    <w:rPr>
      <w:szCs w:val="20"/>
    </w:rPr>
  </w:style>
  <w:style w:type="table" w:styleId="TabeladeGrelha1Clara">
    <w:name w:val="Grid Table 1 Light"/>
    <w:basedOn w:val="Tabe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">
    <w:name w:val="Grid Table 3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Tipodeletrapredefinidodopargrafo"/>
    <w:uiPriority w:val="99"/>
    <w:semiHidden/>
    <w:unhideWhenUsed/>
    <w:rsid w:val="00610578"/>
  </w:style>
  <w:style w:type="paragraph" w:styleId="EndereoHTML">
    <w:name w:val="HTML Address"/>
    <w:basedOn w:val="Normal"/>
    <w:link w:val="EndereoHTMLCarte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610578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10578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610578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610578"/>
    <w:rPr>
      <w:color w:val="0563C1" w:themeColor="hyperlink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D123DB"/>
    <w:rPr>
      <w:i/>
      <w:iCs/>
      <w:color w:val="D01818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610578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610578"/>
    <w:pPr>
      <w:spacing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610578"/>
  </w:style>
  <w:style w:type="character" w:styleId="Nmerodepgina">
    <w:name w:val="page number"/>
    <w:basedOn w:val="Tipodeletrapredefinidodopargrafo"/>
    <w:uiPriority w:val="99"/>
    <w:semiHidden/>
    <w:unhideWhenUsed/>
    <w:rsid w:val="00610578"/>
  </w:style>
  <w:style w:type="table" w:styleId="TabelaSimples1">
    <w:name w:val="Plain Table 1"/>
    <w:basedOn w:val="Tabe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610578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610578"/>
    <w:rPr>
      <w:i/>
      <w:iCs/>
      <w:color w:val="404040" w:themeColor="text1" w:themeTint="BF"/>
    </w:rPr>
  </w:style>
  <w:style w:type="character" w:styleId="Forte">
    <w:name w:val="Strong"/>
    <w:basedOn w:val="Tipodeletrapredefinidodopargrafo"/>
    <w:uiPriority w:val="22"/>
    <w:semiHidden/>
    <w:unhideWhenUsed/>
    <w:qFormat/>
    <w:rsid w:val="00610578"/>
    <w:rPr>
      <w:b/>
      <w:bCs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10578"/>
  </w:style>
  <w:style w:type="table" w:styleId="Tabelaprofissional">
    <w:name w:val="Table Professional"/>
    <w:basedOn w:val="Tabe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jo\AppData\Roaming\Microsoft\Templates\Carta%20de%20apresenta&#231;&#227;o%20sofisticada,%20concebida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CDA9E026E64BDEBC58AEC8BA4138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DE69A4-2A50-440E-9BE1-F9D3957E5621}"/>
      </w:docPartPr>
      <w:docPartBody>
        <w:p w:rsidR="00000000" w:rsidRDefault="00A37202">
          <w:pPr>
            <w:pStyle w:val="8CCDA9E026E64BDEBC58AEC8BA413830"/>
          </w:pPr>
          <w:r>
            <w:rPr>
              <w:lang w:bidi="pt-PT"/>
            </w:rPr>
            <w:t xml:space="preserve">O Seu </w:t>
          </w:r>
          <w:r w:rsidRPr="00610578">
            <w:rPr>
              <w:lang w:bidi="pt-PT"/>
            </w:rPr>
            <w:t>Nome</w:t>
          </w:r>
        </w:p>
      </w:docPartBody>
    </w:docPart>
    <w:docPart>
      <w:docPartPr>
        <w:name w:val="148D2DB9124849BEB8213838F07ACF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AA7DA-D2D4-4C4A-B92F-67CBD7FBB20C}"/>
      </w:docPartPr>
      <w:docPartBody>
        <w:p w:rsidR="00000000" w:rsidRDefault="00A37202">
          <w:pPr>
            <w:pStyle w:val="148D2DB9124849BEB8213838F07ACFA2"/>
          </w:pPr>
          <w:r>
            <w:rPr>
              <w:lang w:bidi="pt-PT"/>
            </w:rPr>
            <w:t>Profissão ou Setor</w:t>
          </w:r>
        </w:p>
      </w:docPartBody>
    </w:docPart>
    <w:docPart>
      <w:docPartPr>
        <w:name w:val="BEF5D67DAF034CFAB2AD5C1D32C02C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B9960A-F74B-4E87-9BED-46BDDC619DB4}"/>
      </w:docPartPr>
      <w:docPartBody>
        <w:p w:rsidR="00000000" w:rsidRDefault="00A37202">
          <w:pPr>
            <w:pStyle w:val="BEF5D67DAF034CFAB2AD5C1D32C02C6A"/>
          </w:pPr>
          <w:r>
            <w:rPr>
              <w:lang w:bidi="pt-PT"/>
            </w:rPr>
            <w:t>Nome do Destinatário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02"/>
    <w:rsid w:val="00A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B527A9D31A74B438D8AB4C237B1C751">
    <w:name w:val="CB527A9D31A74B438D8AB4C237B1C751"/>
  </w:style>
  <w:style w:type="paragraph" w:customStyle="1" w:styleId="82AEC949F8114DBC88310057FB16C2B6">
    <w:name w:val="82AEC949F8114DBC88310057FB16C2B6"/>
  </w:style>
  <w:style w:type="paragraph" w:customStyle="1" w:styleId="9348B794A27A42859D0140C02A3BAF4E">
    <w:name w:val="9348B794A27A42859D0140C02A3BAF4E"/>
  </w:style>
  <w:style w:type="paragraph" w:customStyle="1" w:styleId="EDEF6BF57C084CF58790662E7B09534D">
    <w:name w:val="EDEF6BF57C084CF58790662E7B09534D"/>
  </w:style>
  <w:style w:type="paragraph" w:customStyle="1" w:styleId="B3961DF1514E4E95A1B6764A2F384943">
    <w:name w:val="B3961DF1514E4E95A1B6764A2F384943"/>
  </w:style>
  <w:style w:type="paragraph" w:customStyle="1" w:styleId="8CFBEFACD7524F539C83AC5E86104801">
    <w:name w:val="8CFBEFACD7524F539C83AC5E86104801"/>
  </w:style>
  <w:style w:type="paragraph" w:customStyle="1" w:styleId="8CCDA9E026E64BDEBC58AEC8BA413830">
    <w:name w:val="8CCDA9E026E64BDEBC58AEC8BA413830"/>
  </w:style>
  <w:style w:type="paragraph" w:customStyle="1" w:styleId="148D2DB9124849BEB8213838F07ACFA2">
    <w:name w:val="148D2DB9124849BEB8213838F07ACFA2"/>
  </w:style>
  <w:style w:type="paragraph" w:customStyle="1" w:styleId="D47C337885B54C6FA87F75AC29C60F35">
    <w:name w:val="D47C337885B54C6FA87F75AC29C60F35"/>
  </w:style>
  <w:style w:type="paragraph" w:customStyle="1" w:styleId="BEF5D67DAF034CFAB2AD5C1D32C02C6A">
    <w:name w:val="BEF5D67DAF034CFAB2AD5C1D32C02C6A"/>
  </w:style>
  <w:style w:type="paragraph" w:customStyle="1" w:styleId="EC1A62B90FF843CDAA43E4887A754A6D">
    <w:name w:val="EC1A62B90FF843CDAA43E4887A754A6D"/>
  </w:style>
  <w:style w:type="paragraph" w:customStyle="1" w:styleId="1839E39498D04E7A82067F4EF8A7B35E">
    <w:name w:val="1839E39498D04E7A82067F4EF8A7B35E"/>
  </w:style>
  <w:style w:type="paragraph" w:customStyle="1" w:styleId="D117C9DF46FC489493076DE9652B27DC">
    <w:name w:val="D117C9DF46FC489493076DE9652B27DC"/>
  </w:style>
  <w:style w:type="paragraph" w:customStyle="1" w:styleId="5AD070B66A084A358FF6B9F5C1E71420">
    <w:name w:val="5AD070B66A084A358FF6B9F5C1E71420"/>
  </w:style>
  <w:style w:type="paragraph" w:customStyle="1" w:styleId="E538990358A942D4AC32A53002264961">
    <w:name w:val="E538990358A942D4AC32A53002264961"/>
  </w:style>
  <w:style w:type="paragraph" w:customStyle="1" w:styleId="7B6C3E08437241F6B0325C6AD7FA7197">
    <w:name w:val="7B6C3E08437241F6B0325C6AD7FA7197"/>
  </w:style>
  <w:style w:type="paragraph" w:customStyle="1" w:styleId="2FDB5B976C884887A1780017904CFF8E">
    <w:name w:val="2FDB5B976C884887A1780017904CFF8E"/>
  </w:style>
  <w:style w:type="paragraph" w:customStyle="1" w:styleId="0798CCC40671403B980E9D2EC6C37945">
    <w:name w:val="0798CCC40671403B980E9D2EC6C37945"/>
  </w:style>
  <w:style w:type="paragraph" w:customStyle="1" w:styleId="A18FDFF3108A4CAE9FED1266AB8CB11F">
    <w:name w:val="A18FDFF3108A4CAE9FED1266AB8CB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sofisticada, concebida pela MOO</Template>
  <TotalTime>51</TotalTime>
  <Pages>2</Pages>
  <Words>355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helpers</dc:creator>
  <cp:keywords>TH</cp:keywords>
  <dc:description/>
  <cp:lastModifiedBy>Georgiana Corduneanu</cp:lastModifiedBy>
  <cp:revision>1</cp:revision>
  <dcterms:created xsi:type="dcterms:W3CDTF">2018-10-08T19:52:00Z</dcterms:created>
  <dcterms:modified xsi:type="dcterms:W3CDTF">2018-10-08T20:43:00Z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